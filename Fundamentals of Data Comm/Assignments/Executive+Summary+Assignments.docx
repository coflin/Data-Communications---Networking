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7621B" w14:textId="77777777" w:rsidR="00AF7C28" w:rsidRPr="005F1791" w:rsidRDefault="005F1791" w:rsidP="005F1791">
      <w:pPr>
        <w:tabs>
          <w:tab w:val="left" w:pos="3026"/>
          <w:tab w:val="center" w:pos="4680"/>
        </w:tabs>
        <w:rPr>
          <w:b/>
          <w:sz w:val="28"/>
          <w:szCs w:val="28"/>
        </w:rPr>
      </w:pPr>
      <w:r w:rsidRPr="005F1791">
        <w:rPr>
          <w:b/>
          <w:sz w:val="28"/>
          <w:szCs w:val="28"/>
        </w:rPr>
        <w:tab/>
      </w:r>
      <w:r w:rsidRPr="005F1791">
        <w:rPr>
          <w:b/>
          <w:sz w:val="28"/>
          <w:szCs w:val="28"/>
        </w:rPr>
        <w:tab/>
      </w:r>
      <w:r w:rsidR="00AF7C28" w:rsidRPr="005F1791">
        <w:rPr>
          <w:b/>
          <w:sz w:val="28"/>
          <w:szCs w:val="28"/>
        </w:rPr>
        <w:t>Executive Summary Assignments</w:t>
      </w:r>
    </w:p>
    <w:p w14:paraId="7A97621C" w14:textId="77777777" w:rsidR="00AF7C28" w:rsidRDefault="00AF7C28"/>
    <w:p w14:paraId="7A97621D" w14:textId="77777777" w:rsidR="00AF7C28" w:rsidRDefault="00AF7C28">
      <w:r>
        <w:t>Executive summary assignments are designed to have students relate ideas to their superiors in an email format that is:</w:t>
      </w:r>
    </w:p>
    <w:p w14:paraId="7A97621E" w14:textId="77777777" w:rsidR="00AF7C28" w:rsidRDefault="00AF7C28"/>
    <w:p w14:paraId="7A97621F" w14:textId="77777777" w:rsidR="00AF7C28" w:rsidRDefault="00AF7C28" w:rsidP="00AF7C28">
      <w:pPr>
        <w:pStyle w:val="ListParagraph"/>
        <w:numPr>
          <w:ilvl w:val="0"/>
          <w:numId w:val="1"/>
        </w:numPr>
      </w:pPr>
      <w:r>
        <w:t>Brief</w:t>
      </w:r>
    </w:p>
    <w:p w14:paraId="7A976220" w14:textId="77777777" w:rsidR="00AF7C28" w:rsidRDefault="00AF7C28" w:rsidP="00AF7C28">
      <w:pPr>
        <w:pStyle w:val="ListParagraph"/>
        <w:numPr>
          <w:ilvl w:val="0"/>
          <w:numId w:val="1"/>
        </w:numPr>
      </w:pPr>
      <w:r>
        <w:t>To the point</w:t>
      </w:r>
    </w:p>
    <w:p w14:paraId="7A976221" w14:textId="77777777" w:rsidR="00AF7C28" w:rsidRDefault="00AF7C28" w:rsidP="00AF7C28">
      <w:pPr>
        <w:pStyle w:val="ListParagraph"/>
        <w:numPr>
          <w:ilvl w:val="0"/>
          <w:numId w:val="1"/>
        </w:numPr>
      </w:pPr>
      <w:r>
        <w:t>Well written (without grammar or spelling errors)</w:t>
      </w:r>
    </w:p>
    <w:p w14:paraId="7A976222" w14:textId="77777777" w:rsidR="00AF7C28" w:rsidRDefault="00AF7C28" w:rsidP="00AF7C28">
      <w:pPr>
        <w:pStyle w:val="ListParagraph"/>
        <w:numPr>
          <w:ilvl w:val="0"/>
          <w:numId w:val="1"/>
        </w:numPr>
      </w:pPr>
      <w:r>
        <w:t>Easy to understand</w:t>
      </w:r>
    </w:p>
    <w:p w14:paraId="7A976223" w14:textId="77777777" w:rsidR="00AF7C28" w:rsidRDefault="00AF7C28"/>
    <w:p w14:paraId="7A976224" w14:textId="77777777" w:rsidR="00AF7C28" w:rsidRDefault="00AF7C28">
      <w:r>
        <w:t>The summary should be less than a page, and be written to a manager who is moderately technical.  For this course, the “email” should include a “subject” and be addressed to the professor.  Here is an example</w:t>
      </w:r>
      <w:r w:rsidR="0016368D">
        <w:t xml:space="preserve"> template</w:t>
      </w:r>
      <w:r>
        <w:t>:</w:t>
      </w:r>
    </w:p>
    <w:p w14:paraId="7A976225" w14:textId="77777777" w:rsidR="00AF7C28" w:rsidRDefault="00AF7C28"/>
    <w:p w14:paraId="7A976226" w14:textId="77777777" w:rsidR="00AF7C28" w:rsidRPr="00AF7C28" w:rsidRDefault="00AF7C28">
      <w:pPr>
        <w:rPr>
          <w:i/>
        </w:rPr>
      </w:pPr>
      <w:r w:rsidRPr="00252D73">
        <w:rPr>
          <w:b/>
        </w:rPr>
        <w:t>Subject</w:t>
      </w:r>
      <w:r w:rsidRPr="00AF7C28">
        <w:rPr>
          <w:i/>
        </w:rPr>
        <w:t xml:space="preserve">:  (Assignment #) This is where </w:t>
      </w:r>
      <w:r>
        <w:rPr>
          <w:i/>
        </w:rPr>
        <w:t>you</w:t>
      </w:r>
      <w:r w:rsidRPr="00AF7C28">
        <w:rPr>
          <w:i/>
        </w:rPr>
        <w:t xml:space="preserve"> write the subject of </w:t>
      </w:r>
      <w:r>
        <w:rPr>
          <w:i/>
        </w:rPr>
        <w:t>the</w:t>
      </w:r>
      <w:r w:rsidRPr="00AF7C28">
        <w:rPr>
          <w:i/>
        </w:rPr>
        <w:t xml:space="preserve"> email</w:t>
      </w:r>
    </w:p>
    <w:p w14:paraId="7A976227" w14:textId="77777777" w:rsidR="00AF7C28" w:rsidRPr="00AF7C28" w:rsidRDefault="00AF7C28">
      <w:pPr>
        <w:rPr>
          <w:i/>
        </w:rPr>
      </w:pPr>
    </w:p>
    <w:p w14:paraId="7A976228" w14:textId="041341C6" w:rsidR="00AF7C28" w:rsidRPr="00AF7C28" w:rsidRDefault="00AF7C28">
      <w:pPr>
        <w:rPr>
          <w:i/>
        </w:rPr>
      </w:pPr>
      <w:r w:rsidRPr="00252D73">
        <w:rPr>
          <w:b/>
        </w:rPr>
        <w:t>Salutation</w:t>
      </w:r>
      <w:r w:rsidRPr="00AF7C28">
        <w:rPr>
          <w:i/>
        </w:rPr>
        <w:t>:</w:t>
      </w:r>
      <w:r w:rsidR="00252D73">
        <w:rPr>
          <w:i/>
        </w:rPr>
        <w:t xml:space="preserve"> Example = “Dr. Perigo:”</w:t>
      </w:r>
    </w:p>
    <w:p w14:paraId="7A976229" w14:textId="77777777" w:rsidR="00AF7C28" w:rsidRPr="00AF7C28" w:rsidRDefault="00AF7C28">
      <w:pPr>
        <w:rPr>
          <w:i/>
        </w:rPr>
      </w:pPr>
    </w:p>
    <w:p w14:paraId="7A97622A" w14:textId="12E3C13B" w:rsidR="00AF7C28" w:rsidRPr="00AF7C28" w:rsidRDefault="00AF7C28">
      <w:pPr>
        <w:rPr>
          <w:i/>
        </w:rPr>
      </w:pPr>
      <w:r w:rsidRPr="00252D73">
        <w:rPr>
          <w:b/>
        </w:rPr>
        <w:t>Body of email</w:t>
      </w:r>
      <w:r w:rsidR="00252D73">
        <w:rPr>
          <w:i/>
        </w:rPr>
        <w:t>: includes a non-technical summary paragraph of the topic/problem; followed by a more technical write-up of the technology/problem; include bullets or an easy table/list</w:t>
      </w:r>
      <w:r w:rsidR="00D4058A">
        <w:rPr>
          <w:i/>
        </w:rPr>
        <w:t>; and a closing paragraph</w:t>
      </w:r>
    </w:p>
    <w:p w14:paraId="7A97622B" w14:textId="77777777" w:rsidR="00AF7C28" w:rsidRPr="00AF7C28" w:rsidRDefault="00AF7C28">
      <w:pPr>
        <w:rPr>
          <w:i/>
        </w:rPr>
      </w:pPr>
    </w:p>
    <w:p w14:paraId="7A97622C" w14:textId="4678BD0A" w:rsidR="00AF7C28" w:rsidRDefault="00AF7C28">
      <w:pPr>
        <w:rPr>
          <w:i/>
        </w:rPr>
      </w:pPr>
      <w:r w:rsidRPr="00252D73">
        <w:rPr>
          <w:b/>
        </w:rPr>
        <w:t>Email signature</w:t>
      </w:r>
      <w:r w:rsidR="00252D73">
        <w:rPr>
          <w:b/>
        </w:rPr>
        <w:t xml:space="preserve">: </w:t>
      </w:r>
      <w:r w:rsidR="00252D73">
        <w:rPr>
          <w:i/>
        </w:rPr>
        <w:t>your name and title</w:t>
      </w:r>
    </w:p>
    <w:p w14:paraId="20F902D9" w14:textId="4B3160FA" w:rsidR="00D4058A" w:rsidRDefault="00D4058A">
      <w:pPr>
        <w:rPr>
          <w:i/>
        </w:rPr>
      </w:pPr>
    </w:p>
    <w:p w14:paraId="40623767" w14:textId="22FDAED3" w:rsidR="00D4058A" w:rsidRPr="00D4058A" w:rsidRDefault="00D4058A">
      <w:pPr>
        <w:rPr>
          <w:b/>
        </w:rPr>
      </w:pPr>
      <w:r w:rsidRPr="00D4058A">
        <w:rPr>
          <w:b/>
        </w:rPr>
        <w:t xml:space="preserve">Formatting: </w:t>
      </w:r>
      <w:r>
        <w:t>Document should be in Times New Roman 12 point font, with 1” margins</w:t>
      </w:r>
    </w:p>
    <w:p w14:paraId="59E913B5" w14:textId="6A9A58AA" w:rsidR="00D4058A" w:rsidRDefault="00D4058A">
      <w:pPr>
        <w:rPr>
          <w:b/>
        </w:rPr>
      </w:pPr>
    </w:p>
    <w:p w14:paraId="404E7A3D" w14:textId="2A3E38A6" w:rsidR="00D4058A" w:rsidRPr="00C354B0" w:rsidRDefault="00D4058A" w:rsidP="00D4058A">
      <w:pPr>
        <w:rPr>
          <w:b/>
          <w:color w:val="FF0000"/>
        </w:rPr>
      </w:pPr>
      <w:r w:rsidRPr="00C354B0">
        <w:rPr>
          <w:b/>
          <w:color w:val="FF0000"/>
        </w:rPr>
        <w:t>*Notes:  Even though this is in “email format” there should still be</w:t>
      </w:r>
      <w:r w:rsidR="009F52FA">
        <w:rPr>
          <w:b/>
          <w:color w:val="FF0000"/>
        </w:rPr>
        <w:t xml:space="preserve"> in-text</w:t>
      </w:r>
      <w:bookmarkStart w:id="0" w:name="_GoBack"/>
      <w:bookmarkEnd w:id="0"/>
      <w:r w:rsidRPr="00C354B0">
        <w:rPr>
          <w:b/>
          <w:color w:val="FF0000"/>
        </w:rPr>
        <w:t xml:space="preserve"> references (on separate page) and plagiarism (copy/paste without paraphrasing) is strictly prohibited.</w:t>
      </w:r>
    </w:p>
    <w:p w14:paraId="3E4851AB" w14:textId="77777777" w:rsidR="00D4058A" w:rsidRPr="00252D73" w:rsidRDefault="00D4058A">
      <w:pPr>
        <w:rPr>
          <w:b/>
        </w:rPr>
      </w:pPr>
    </w:p>
    <w:sectPr w:rsidR="00D4058A" w:rsidRPr="0025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31AEF"/>
    <w:multiLevelType w:val="hybridMultilevel"/>
    <w:tmpl w:val="D072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28"/>
    <w:rsid w:val="0016368D"/>
    <w:rsid w:val="00252D73"/>
    <w:rsid w:val="005F1791"/>
    <w:rsid w:val="009F52FA"/>
    <w:rsid w:val="00AF7C28"/>
    <w:rsid w:val="00D4058A"/>
    <w:rsid w:val="00FA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621B"/>
  <w15:chartTrackingRefBased/>
  <w15:docId w15:val="{50170655-515A-4F67-8CC4-AC28BF27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v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 Perigo</cp:lastModifiedBy>
  <cp:revision>6</cp:revision>
  <dcterms:created xsi:type="dcterms:W3CDTF">2015-08-27T18:44:00Z</dcterms:created>
  <dcterms:modified xsi:type="dcterms:W3CDTF">2017-03-21T19:22:00Z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